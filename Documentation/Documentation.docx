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6992729"/>
        <w:docPartObj>
          <w:docPartGallery w:val="Cover Pages"/>
          <w:docPartUnique/>
        </w:docPartObj>
      </w:sdtPr>
      <w:sdtEndPr>
        <w:rPr>
          <w:noProof/>
          <w:lang w:bidi="bg-BG"/>
        </w:rPr>
      </w:sdtEndPr>
      <w:sdtContent>
        <w:p w14:paraId="2E1A5AB4" w14:textId="77777777" w:rsidR="00FD3E7A" w:rsidRDefault="00FD3E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8D82BE6" wp14:editId="181908E6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-9525</wp:posOffset>
                    </wp:positionV>
                    <wp:extent cx="3109718" cy="10067925"/>
                    <wp:effectExtent l="0" t="0" r="0" b="9525"/>
                    <wp:wrapNone/>
                    <wp:docPr id="453" name="Група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09718" cy="10067925"/>
                              <a:chOff x="0" y="-9525"/>
                              <a:chExt cx="3109718" cy="10067925"/>
                            </a:xfr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wpg:grpSpPr>
                          <wps:wsp>
                            <wps:cNvPr id="459" name="Правоъгълник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Правоъгълник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7918" y="-9525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Правоъгълник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3479" y="1162051"/>
                                <a:ext cx="2556884" cy="100965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D7C1EC" w14:textId="77777777" w:rsidR="00FD3E7A" w:rsidRPr="00FD3E7A" w:rsidRDefault="00FD3E7A" w:rsidP="00FD3E7A">
                                  <w:pPr>
                                    <w:pStyle w:val="affa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Chat- Bot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Правоъгълник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9C413E" w14:textId="77777777" w:rsidR="00FD3E7A" w:rsidRDefault="00FD3E7A">
                                  <w:pPr>
                                    <w:pStyle w:val="affa"/>
                                    <w:spacing w:line="360" w:lineRule="auto"/>
                                    <w:rPr>
                                      <w:color w:val="FFFFFF" w:themeColor="background1"/>
                                      <w:lang w:val="bg-BG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Васил Младенов</w:t>
                                  </w:r>
                                </w:p>
                                <w:p w14:paraId="4A7FAF01" w14:textId="77777777" w:rsidR="00FD3E7A" w:rsidRDefault="00FD3E7A">
                                  <w:pPr>
                                    <w:pStyle w:val="affa"/>
                                    <w:spacing w:line="360" w:lineRule="auto"/>
                                    <w:rPr>
                                      <w:color w:val="FFFFFF" w:themeColor="background1"/>
                                      <w:lang w:val="bg-BG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Калин Червенков</w:t>
                                  </w:r>
                                </w:p>
                                <w:p w14:paraId="1F699E25" w14:textId="77777777" w:rsidR="00FD3E7A" w:rsidRPr="00FD3E7A" w:rsidRDefault="00FD3E7A">
                                  <w:pPr>
                                    <w:pStyle w:val="affa"/>
                                    <w:spacing w:line="360" w:lineRule="auto"/>
                                    <w:rPr>
                                      <w:color w:val="FFFFFF" w:themeColor="background1"/>
                                      <w:lang w:val="bg-BG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Александър Божиков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D82BE6" id="Група 453" o:spid="_x0000_s1026" style="position:absolute;margin-left:357pt;margin-top:-.75pt;width:244.85pt;height:792.75pt;z-index:251659264;mso-position-horizontal-relative:page;mso-position-vertical-relative:page" coordorigin=",-95" coordsize="31097,100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">
                    <v:rect id="Правоъгълник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Правоъгълник 460" o:spid="_x0000_s1028" style="position:absolute;left:1379;top:-95;width:29718;height:100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Правоъгълник 461" o:spid="_x0000_s1029" style="position:absolute;left:2134;top:11620;width:25569;height:100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4D7C1EC" w14:textId="77777777" w:rsidR="00FD3E7A" w:rsidRPr="00FD3E7A" w:rsidRDefault="00FD3E7A" w:rsidP="00FD3E7A">
                            <w:pPr>
                              <w:pStyle w:val="affa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Chat- Bot</w:t>
                            </w:r>
                          </w:p>
                        </w:txbxContent>
                      </v:textbox>
                    </v:rect>
                    <v:rect id="Правоъгълник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99C413E" w14:textId="77777777" w:rsidR="00FD3E7A" w:rsidRDefault="00FD3E7A">
                            <w:pPr>
                              <w:pStyle w:val="affa"/>
                              <w:spacing w:line="360" w:lineRule="auto"/>
                              <w:rPr>
                                <w:color w:val="FFFFFF" w:themeColor="background1"/>
                                <w:lang w:val="bg-BG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bg-BG"/>
                              </w:rPr>
                              <w:t>Васил Младенов</w:t>
                            </w:r>
                          </w:p>
                          <w:p w14:paraId="4A7FAF01" w14:textId="77777777" w:rsidR="00FD3E7A" w:rsidRDefault="00FD3E7A">
                            <w:pPr>
                              <w:pStyle w:val="affa"/>
                              <w:spacing w:line="360" w:lineRule="auto"/>
                              <w:rPr>
                                <w:color w:val="FFFFFF" w:themeColor="background1"/>
                                <w:lang w:val="bg-BG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bg-BG"/>
                              </w:rPr>
                              <w:t>Калин Червенков</w:t>
                            </w:r>
                          </w:p>
                          <w:p w14:paraId="1F699E25" w14:textId="77777777" w:rsidR="00FD3E7A" w:rsidRPr="00FD3E7A" w:rsidRDefault="00FD3E7A">
                            <w:pPr>
                              <w:pStyle w:val="affa"/>
                              <w:spacing w:line="360" w:lineRule="auto"/>
                              <w:rPr>
                                <w:color w:val="FFFFFF" w:themeColor="background1"/>
                                <w:lang w:val="bg-BG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bg-BG"/>
                              </w:rPr>
                              <w:t>Александър Божиков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3771A3A" wp14:editId="5B35DF2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Правоъгъл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Заглавие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9F7939" w14:textId="77777777" w:rsidR="00FD3E7A" w:rsidRDefault="00FD3E7A" w:rsidP="00FD3E7A">
                                    <w:pPr>
                                      <w:pStyle w:val="affa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Plan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3771A3A" id="Правоъгълник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Заглавие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39F7939" w14:textId="77777777" w:rsidR="00FD3E7A" w:rsidRDefault="00FD3E7A" w:rsidP="00FD3E7A">
                              <w:pPr>
                                <w:pStyle w:val="affa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Plan 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7FA3C06" w14:textId="77777777" w:rsidR="00FD3E7A" w:rsidRDefault="00FD3E7A">
          <w:pPr>
            <w:rPr>
              <w:noProof/>
              <w:lang w:bidi="bg-BG"/>
            </w:rPr>
          </w:pPr>
          <w:r>
            <w:rPr>
              <w:noProof/>
              <w:color w:val="FFFFFF" w:themeColor="background1"/>
              <w:sz w:val="72"/>
              <w:szCs w:val="72"/>
            </w:rPr>
            <w:drawing>
              <wp:anchor distT="0" distB="0" distL="114300" distR="114300" simplePos="0" relativeHeight="251662336" behindDoc="0" locked="0" layoutInCell="1" allowOverlap="1" wp14:anchorId="2D794DD0" wp14:editId="3CBF1BA9">
                <wp:simplePos x="0" y="0"/>
                <wp:positionH relativeFrom="column">
                  <wp:posOffset>3521459</wp:posOffset>
                </wp:positionH>
                <wp:positionV relativeFrom="paragraph">
                  <wp:posOffset>2979420</wp:posOffset>
                </wp:positionV>
                <wp:extent cx="2637830" cy="2800350"/>
                <wp:effectExtent l="0" t="0" r="0" b="0"/>
                <wp:wrapThrough wrapText="bothSides">
                  <wp:wrapPolygon edited="0">
                    <wp:start x="468" y="147"/>
                    <wp:lineTo x="156" y="2351"/>
                    <wp:lineTo x="312" y="21159"/>
                    <wp:lineTo x="21059" y="21159"/>
                    <wp:lineTo x="20903" y="147"/>
                    <wp:lineTo x="468" y="147"/>
                  </wp:wrapPolygon>
                </wp:wrapThrough>
                <wp:docPr id="448" name="Картина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783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bidi="bg-BG"/>
            </w:rPr>
            <w:br w:type="page"/>
          </w:r>
        </w:p>
      </w:sdtContent>
    </w:sdt>
    <w:p w14:paraId="05DD947D" w14:textId="77777777" w:rsidR="00FD3E7A" w:rsidRDefault="00FD3E7A" w:rsidP="00FD3E7A">
      <w:pPr>
        <w:pStyle w:val="a8"/>
        <w:rPr>
          <w:b/>
          <w:sz w:val="36"/>
          <w:szCs w:val="36"/>
          <w:lang w:val="en-US"/>
        </w:rPr>
      </w:pPr>
      <w:r w:rsidRPr="00FD3E7A">
        <w:rPr>
          <w:b/>
          <w:sz w:val="36"/>
          <w:szCs w:val="36"/>
          <w:lang w:val="en-US"/>
        </w:rPr>
        <w:lastRenderedPageBreak/>
        <w:t>Content</w:t>
      </w:r>
    </w:p>
    <w:p w14:paraId="20963EE0" w14:textId="77777777" w:rsidR="00E76EE4" w:rsidRDefault="00236490" w:rsidP="00236490">
      <w:pPr>
        <w:pStyle w:val="a5"/>
        <w:numPr>
          <w:ilvl w:val="0"/>
          <w:numId w:val="18"/>
        </w:numPr>
        <w:jc w:val="left"/>
        <w:rPr>
          <w:sz w:val="36"/>
          <w:szCs w:val="36"/>
          <w:lang w:val="en-US" w:bidi="bg-BG"/>
        </w:rPr>
      </w:pPr>
      <w:r w:rsidRPr="00236490">
        <w:rPr>
          <w:sz w:val="36"/>
          <w:szCs w:val="36"/>
          <w:lang w:val="en-US" w:bidi="bg-BG"/>
        </w:rPr>
        <w:t>Presentation of the team</w:t>
      </w:r>
    </w:p>
    <w:p w14:paraId="3EF6EB72" w14:textId="77777777" w:rsidR="00236490" w:rsidRPr="00FD3E7A" w:rsidRDefault="00236490" w:rsidP="00236490">
      <w:pPr>
        <w:pStyle w:val="a5"/>
        <w:ind w:left="1440"/>
        <w:jc w:val="left"/>
        <w:rPr>
          <w:sz w:val="36"/>
          <w:szCs w:val="36"/>
          <w:lang w:val="en-US" w:bidi="bg-BG"/>
        </w:rPr>
      </w:pPr>
    </w:p>
    <w:p w14:paraId="21B3469D" w14:textId="77777777" w:rsidR="00FD3E7A" w:rsidRPr="00E76EE4" w:rsidRDefault="00FD3E7A" w:rsidP="00FD3E7A">
      <w:pPr>
        <w:pStyle w:val="a5"/>
        <w:numPr>
          <w:ilvl w:val="0"/>
          <w:numId w:val="18"/>
        </w:numPr>
        <w:jc w:val="left"/>
        <w:rPr>
          <w:sz w:val="36"/>
          <w:szCs w:val="36"/>
        </w:rPr>
      </w:pPr>
      <w:r w:rsidRPr="00FD3E7A">
        <w:rPr>
          <w:sz w:val="36"/>
          <w:szCs w:val="36"/>
          <w:lang w:val="en-US" w:bidi="bg-BG"/>
        </w:rPr>
        <w:t>Chat- Bot</w:t>
      </w:r>
    </w:p>
    <w:p w14:paraId="75A8B279" w14:textId="77777777" w:rsidR="00E76EE4" w:rsidRPr="00FD3E7A" w:rsidRDefault="00E76EE4" w:rsidP="00E76EE4">
      <w:pPr>
        <w:pStyle w:val="a5"/>
        <w:jc w:val="left"/>
        <w:rPr>
          <w:sz w:val="36"/>
          <w:szCs w:val="36"/>
        </w:rPr>
      </w:pPr>
    </w:p>
    <w:p w14:paraId="63D3CA0F" w14:textId="77777777" w:rsidR="00FD3E7A" w:rsidRDefault="00FD3E7A" w:rsidP="00FD3E7A">
      <w:pPr>
        <w:pStyle w:val="a5"/>
        <w:numPr>
          <w:ilvl w:val="0"/>
          <w:numId w:val="18"/>
        </w:numPr>
        <w:jc w:val="left"/>
        <w:rPr>
          <w:sz w:val="36"/>
          <w:szCs w:val="36"/>
          <w:lang w:val="en-US"/>
        </w:rPr>
      </w:pPr>
      <w:r w:rsidRPr="00FD3E7A">
        <w:rPr>
          <w:sz w:val="36"/>
          <w:szCs w:val="36"/>
          <w:lang w:val="en-US"/>
        </w:rPr>
        <w:t>Development</w:t>
      </w:r>
    </w:p>
    <w:p w14:paraId="4EFB9643" w14:textId="77777777" w:rsidR="00E76EE4" w:rsidRPr="00FD3E7A" w:rsidRDefault="00E76EE4" w:rsidP="00E76EE4">
      <w:pPr>
        <w:pStyle w:val="a5"/>
        <w:jc w:val="left"/>
        <w:rPr>
          <w:sz w:val="36"/>
          <w:szCs w:val="36"/>
          <w:lang w:val="en-US"/>
        </w:rPr>
      </w:pPr>
    </w:p>
    <w:p w14:paraId="24C06900" w14:textId="77777777" w:rsidR="00FD3E7A" w:rsidRPr="00FD3E7A" w:rsidRDefault="00FD3E7A" w:rsidP="00FD3E7A">
      <w:pPr>
        <w:pStyle w:val="a5"/>
        <w:numPr>
          <w:ilvl w:val="0"/>
          <w:numId w:val="18"/>
        </w:numPr>
        <w:jc w:val="left"/>
        <w:rPr>
          <w:sz w:val="36"/>
          <w:szCs w:val="36"/>
          <w:lang w:val="en-US"/>
        </w:rPr>
      </w:pPr>
      <w:r w:rsidRPr="00FD3E7A">
        <w:rPr>
          <w:sz w:val="36"/>
          <w:szCs w:val="36"/>
          <w:lang w:val="en-US"/>
        </w:rPr>
        <w:t xml:space="preserve">Block diagram </w:t>
      </w:r>
    </w:p>
    <w:p w14:paraId="0488E49E" w14:textId="77777777" w:rsidR="00FD3E7A" w:rsidRPr="00FD3E7A" w:rsidRDefault="00FD3E7A" w:rsidP="00FD3E7A">
      <w:pPr>
        <w:pStyle w:val="a5"/>
        <w:ind w:left="1440"/>
        <w:jc w:val="left"/>
        <w:rPr>
          <w:sz w:val="36"/>
          <w:szCs w:val="36"/>
        </w:rPr>
      </w:pPr>
    </w:p>
    <w:p w14:paraId="12B73D0B" w14:textId="298125CF" w:rsidR="00E76EE4" w:rsidRPr="00C901CD" w:rsidRDefault="00C6554A" w:rsidP="00E76EE4">
      <w:pPr>
        <w:pStyle w:val="a5"/>
        <w:rPr>
          <w:sz w:val="44"/>
          <w:szCs w:val="44"/>
          <w:lang w:val="en-US" w:bidi="bg-BG"/>
        </w:rPr>
      </w:pPr>
      <w:r w:rsidRPr="00FD3E7A">
        <w:rPr>
          <w:sz w:val="36"/>
          <w:szCs w:val="36"/>
          <w:lang w:bidi="bg-BG"/>
        </w:rPr>
        <w:br w:type="page"/>
      </w:r>
      <w:r w:rsidR="00236490" w:rsidRPr="00C901CD">
        <w:rPr>
          <w:sz w:val="44"/>
          <w:szCs w:val="44"/>
          <w:lang w:val="en-US" w:bidi="bg-BG"/>
        </w:rPr>
        <w:lastRenderedPageBreak/>
        <w:t>Presentation of the team</w:t>
      </w:r>
    </w:p>
    <w:p w14:paraId="1AAD98F4" w14:textId="1AB0D3CE" w:rsidR="00236490" w:rsidRDefault="00236490" w:rsidP="00E76EE4">
      <w:pPr>
        <w:pStyle w:val="a5"/>
        <w:rPr>
          <w:sz w:val="36"/>
          <w:szCs w:val="36"/>
          <w:lang w:val="en-US" w:bidi="bg-BG"/>
        </w:rPr>
      </w:pPr>
    </w:p>
    <w:p w14:paraId="10D186D6" w14:textId="30CD7186" w:rsidR="00236490" w:rsidRDefault="00236490" w:rsidP="00E76EE4">
      <w:pPr>
        <w:pStyle w:val="a5"/>
        <w:rPr>
          <w:sz w:val="36"/>
          <w:szCs w:val="36"/>
          <w:lang w:val="en-US" w:bidi="bg-BG"/>
        </w:rPr>
      </w:pPr>
    </w:p>
    <w:p w14:paraId="512E6A13" w14:textId="09CB7E97" w:rsidR="00236490" w:rsidRDefault="00236490" w:rsidP="00E76EE4">
      <w:pPr>
        <w:pStyle w:val="a5"/>
        <w:rPr>
          <w:sz w:val="36"/>
          <w:szCs w:val="36"/>
          <w:lang w:val="en-US" w:bidi="bg-BG"/>
        </w:rPr>
      </w:pPr>
    </w:p>
    <w:p w14:paraId="7CA84CCA" w14:textId="58236461" w:rsidR="00236490" w:rsidRDefault="00C17D85" w:rsidP="00E76EE4">
      <w:pPr>
        <w:pStyle w:val="a5"/>
        <w:rPr>
          <w:sz w:val="36"/>
          <w:szCs w:val="36"/>
          <w:lang w:val="en-US" w:bidi="bg-BG"/>
        </w:rPr>
      </w:pPr>
      <w:r>
        <w:rPr>
          <w:noProof/>
          <w:sz w:val="36"/>
          <w:szCs w:val="36"/>
          <w:lang w:bidi="bg-BG"/>
        </w:rPr>
        <w:drawing>
          <wp:anchor distT="0" distB="0" distL="114300" distR="114300" simplePos="0" relativeHeight="251665408" behindDoc="0" locked="0" layoutInCell="1" allowOverlap="1" wp14:anchorId="2A02B56E" wp14:editId="44D69E42">
            <wp:simplePos x="0" y="0"/>
            <wp:positionH relativeFrom="column">
              <wp:posOffset>4114800</wp:posOffset>
            </wp:positionH>
            <wp:positionV relativeFrom="paragraph">
              <wp:posOffset>265430</wp:posOffset>
            </wp:positionV>
            <wp:extent cx="108585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hrough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lang w:bidi="bg-BG"/>
        </w:rPr>
        <w:drawing>
          <wp:anchor distT="0" distB="0" distL="114300" distR="114300" simplePos="0" relativeHeight="251664384" behindDoc="0" locked="0" layoutInCell="1" allowOverlap="1" wp14:anchorId="3378E991" wp14:editId="21861684">
            <wp:simplePos x="0" y="0"/>
            <wp:positionH relativeFrom="margin">
              <wp:posOffset>2143125</wp:posOffset>
            </wp:positionH>
            <wp:positionV relativeFrom="paragraph">
              <wp:posOffset>198755</wp:posOffset>
            </wp:positionV>
            <wp:extent cx="112395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6E52E" w14:textId="60CEBF18" w:rsidR="00236490" w:rsidRDefault="00C17D85" w:rsidP="00E76EE4">
      <w:pPr>
        <w:pStyle w:val="a5"/>
        <w:rPr>
          <w:sz w:val="36"/>
          <w:szCs w:val="36"/>
          <w:lang w:val="en-US" w:bidi="bg-BG"/>
        </w:rPr>
      </w:pPr>
      <w:r>
        <w:rPr>
          <w:noProof/>
          <w:sz w:val="36"/>
          <w:szCs w:val="36"/>
          <w:lang w:bidi="bg-BG"/>
        </w:rPr>
        <w:drawing>
          <wp:anchor distT="0" distB="0" distL="114300" distR="114300" simplePos="0" relativeHeight="251666432" behindDoc="0" locked="0" layoutInCell="1" allowOverlap="1" wp14:anchorId="386682AD" wp14:editId="7685DE1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000125" cy="1000125"/>
            <wp:effectExtent l="0" t="0" r="9525" b="9525"/>
            <wp:wrapThrough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hrough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30308" w14:textId="02A1C393" w:rsidR="00236490" w:rsidRDefault="00236490" w:rsidP="00E76EE4">
      <w:pPr>
        <w:pStyle w:val="a5"/>
        <w:rPr>
          <w:sz w:val="36"/>
          <w:szCs w:val="36"/>
          <w:lang w:val="en-US" w:bidi="bg-BG"/>
        </w:rPr>
      </w:pPr>
    </w:p>
    <w:p w14:paraId="31F82445" w14:textId="2AD492E5" w:rsidR="00236490" w:rsidRDefault="00236490" w:rsidP="00E76EE4">
      <w:pPr>
        <w:pStyle w:val="a5"/>
        <w:rPr>
          <w:sz w:val="36"/>
          <w:szCs w:val="36"/>
          <w:lang w:val="en-US" w:bidi="bg-BG"/>
        </w:rPr>
      </w:pPr>
    </w:p>
    <w:p w14:paraId="17944728" w14:textId="08A651E2" w:rsidR="00236490" w:rsidRDefault="00236490" w:rsidP="00E76EE4">
      <w:pPr>
        <w:pStyle w:val="a5"/>
        <w:rPr>
          <w:sz w:val="36"/>
          <w:szCs w:val="36"/>
          <w:lang w:val="en-US" w:bidi="bg-BG"/>
        </w:rPr>
      </w:pPr>
    </w:p>
    <w:p w14:paraId="6F9FF4AF" w14:textId="667AD682" w:rsidR="00C17D85" w:rsidRDefault="00C17D85" w:rsidP="00E76EE4">
      <w:pPr>
        <w:pStyle w:val="a5"/>
        <w:rPr>
          <w:sz w:val="36"/>
          <w:szCs w:val="36"/>
          <w:lang w:val="en-US" w:bidi="bg-BG"/>
        </w:rPr>
      </w:pPr>
    </w:p>
    <w:p w14:paraId="118419AA" w14:textId="13D93978" w:rsidR="00C17D85" w:rsidRDefault="00C17D85" w:rsidP="00E76EE4">
      <w:pPr>
        <w:pStyle w:val="a5"/>
        <w:rPr>
          <w:sz w:val="36"/>
          <w:szCs w:val="36"/>
          <w:lang w:val="en-US" w:bidi="bg-BG"/>
        </w:rPr>
      </w:pPr>
    </w:p>
    <w:p w14:paraId="0F7E789A" w14:textId="01E574C8" w:rsidR="00C17D85" w:rsidRDefault="00C17D85" w:rsidP="00E76EE4">
      <w:pPr>
        <w:pStyle w:val="a5"/>
        <w:rPr>
          <w:sz w:val="36"/>
          <w:szCs w:val="36"/>
          <w:lang w:val="en-US" w:bidi="bg-BG"/>
        </w:rPr>
      </w:pPr>
    </w:p>
    <w:p w14:paraId="5ABDBF0C" w14:textId="3C571783" w:rsidR="00C17D85" w:rsidRDefault="00C17D85" w:rsidP="00E76EE4">
      <w:pPr>
        <w:pStyle w:val="a5"/>
        <w:rPr>
          <w:sz w:val="36"/>
          <w:szCs w:val="36"/>
          <w:lang w:val="en-US" w:bidi="bg-BG"/>
        </w:rPr>
      </w:pPr>
    </w:p>
    <w:p w14:paraId="742DD980" w14:textId="77777777" w:rsidR="00C17D85" w:rsidRDefault="00C17D85" w:rsidP="00E76EE4">
      <w:pPr>
        <w:pStyle w:val="a5"/>
        <w:rPr>
          <w:sz w:val="36"/>
          <w:szCs w:val="36"/>
          <w:lang w:val="en-US" w:bidi="bg-BG"/>
        </w:rPr>
      </w:pPr>
    </w:p>
    <w:p w14:paraId="2E7A8613" w14:textId="77777777" w:rsidR="00236490" w:rsidRDefault="00236490" w:rsidP="00E76EE4">
      <w:pPr>
        <w:pStyle w:val="a5"/>
        <w:rPr>
          <w:sz w:val="36"/>
          <w:szCs w:val="36"/>
          <w:lang w:val="en-US" w:bidi="bg-BG"/>
        </w:rPr>
      </w:pPr>
    </w:p>
    <w:tbl>
      <w:tblPr>
        <w:tblStyle w:val="11"/>
        <w:tblW w:w="9924" w:type="dxa"/>
        <w:tblInd w:w="-431" w:type="dxa"/>
        <w:tblLook w:val="04A0" w:firstRow="1" w:lastRow="0" w:firstColumn="1" w:lastColumn="0" w:noHBand="0" w:noVBand="1"/>
      </w:tblPr>
      <w:tblGrid>
        <w:gridCol w:w="2694"/>
        <w:gridCol w:w="5014"/>
        <w:gridCol w:w="2216"/>
      </w:tblGrid>
      <w:tr w:rsidR="00236490" w14:paraId="4DE5F6FB" w14:textId="77777777" w:rsidTr="00C1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D7657C0" w14:textId="77777777" w:rsidR="00511FA2" w:rsidRPr="00511FA2" w:rsidRDefault="00511FA2" w:rsidP="00E76EE4">
            <w:pPr>
              <w:pStyle w:val="a5"/>
              <w:jc w:val="both"/>
              <w:rPr>
                <w:b w:val="0"/>
                <w:sz w:val="28"/>
                <w:szCs w:val="28"/>
                <w:lang w:val="en-US" w:bidi="bg-BG"/>
              </w:rPr>
            </w:pPr>
            <w:r w:rsidRPr="00511FA2">
              <w:rPr>
                <w:b w:val="0"/>
                <w:sz w:val="28"/>
                <w:szCs w:val="28"/>
                <w:lang w:val="en-US" w:bidi="bg-BG"/>
              </w:rPr>
              <w:t>Alexandar Bozhikov</w:t>
            </w:r>
          </w:p>
        </w:tc>
        <w:tc>
          <w:tcPr>
            <w:tcW w:w="5014" w:type="dxa"/>
          </w:tcPr>
          <w:p w14:paraId="30113A37" w14:textId="14360B7C" w:rsidR="00511FA2" w:rsidRPr="00511FA2" w:rsidRDefault="00511FA2" w:rsidP="00E76EE4">
            <w:pPr>
              <w:pStyle w:val="a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 w:bidi="bg-BG"/>
              </w:rPr>
            </w:pPr>
            <w:r w:rsidRPr="00511FA2">
              <w:rPr>
                <w:b w:val="0"/>
                <w:sz w:val="28"/>
                <w:szCs w:val="28"/>
                <w:lang w:val="en-US" w:bidi="bg-BG"/>
              </w:rPr>
              <w:t>AABozhikov</w:t>
            </w:r>
            <w:r w:rsidR="00236490">
              <w:rPr>
                <w:b w:val="0"/>
                <w:sz w:val="28"/>
                <w:szCs w:val="28"/>
                <w:lang w:val="en-US" w:bidi="bg-BG"/>
              </w:rPr>
              <w:t>19</w:t>
            </w:r>
            <w:r w:rsidRPr="00511FA2">
              <w:rPr>
                <w:b w:val="0"/>
                <w:sz w:val="28"/>
                <w:szCs w:val="28"/>
                <w:lang w:val="en-US" w:bidi="bg-BG"/>
              </w:rPr>
              <w:t>@codingburgas.bg</w:t>
            </w:r>
          </w:p>
        </w:tc>
        <w:tc>
          <w:tcPr>
            <w:tcW w:w="2216" w:type="dxa"/>
          </w:tcPr>
          <w:p w14:paraId="0E514D02" w14:textId="77777777" w:rsidR="00C17D85" w:rsidRPr="00C17D85" w:rsidRDefault="00C17D85" w:rsidP="00C17D85">
            <w:pPr>
              <w:shd w:val="clear" w:color="auto" w:fill="FFFFFF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43A40"/>
                <w:sz w:val="28"/>
                <w:szCs w:val="28"/>
                <w:lang w:val="en-US"/>
              </w:rPr>
            </w:pPr>
            <w:r w:rsidRPr="00C17D85">
              <w:rPr>
                <w:rFonts w:ascii="Segoe UI" w:eastAsia="Times New Roman" w:hAnsi="Segoe UI" w:cs="Segoe UI"/>
                <w:b w:val="0"/>
                <w:color w:val="343A40"/>
                <w:sz w:val="28"/>
                <w:szCs w:val="28"/>
                <w:lang w:val="en-US"/>
              </w:rPr>
              <w:t>Q&amp;A engineer</w:t>
            </w:r>
          </w:p>
          <w:p w14:paraId="1FF3252D" w14:textId="5ADE74FF" w:rsidR="00511FA2" w:rsidRDefault="00C17D85" w:rsidP="00C17D85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  <w:lang w:val="en-US" w:bidi="bg-BG"/>
              </w:rPr>
            </w:pPr>
            <w:r w:rsidRPr="00C17D85">
              <w:rPr>
                <w:rFonts w:ascii="Segoe UI" w:hAnsi="Segoe UI" w:cs="Segoe UI"/>
                <w:b w:val="0"/>
                <w:color w:val="343A40"/>
                <w:sz w:val="28"/>
                <w:szCs w:val="28"/>
                <w:shd w:val="clear" w:color="auto" w:fill="FFFFFF"/>
                <w:lang w:val="en-US"/>
              </w:rPr>
              <w:t xml:space="preserve">Code </w:t>
            </w:r>
            <w:proofErr w:type="spellStart"/>
            <w:r w:rsidRPr="00C17D85">
              <w:rPr>
                <w:rFonts w:ascii="Segoe UI" w:hAnsi="Segoe UI" w:cs="Segoe UI"/>
                <w:b w:val="0"/>
                <w:color w:val="343A40"/>
                <w:sz w:val="28"/>
                <w:szCs w:val="28"/>
                <w:shd w:val="clear" w:color="auto" w:fill="FFFFFF"/>
                <w:lang w:val="en-US"/>
              </w:rPr>
              <w:t>Cheker</w:t>
            </w:r>
            <w:proofErr w:type="spellEnd"/>
          </w:p>
        </w:tc>
      </w:tr>
      <w:tr w:rsidR="00236490" w14:paraId="3A27B04C" w14:textId="77777777" w:rsidTr="00C17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A40C78A" w14:textId="77777777" w:rsidR="00511FA2" w:rsidRPr="00511FA2" w:rsidRDefault="00511FA2" w:rsidP="00E76EE4">
            <w:pPr>
              <w:pStyle w:val="a5"/>
              <w:jc w:val="both"/>
              <w:rPr>
                <w:b w:val="0"/>
                <w:sz w:val="28"/>
                <w:szCs w:val="28"/>
                <w:lang w:val="en-US" w:bidi="bg-BG"/>
              </w:rPr>
            </w:pPr>
            <w:r w:rsidRPr="00511FA2">
              <w:rPr>
                <w:b w:val="0"/>
                <w:sz w:val="28"/>
                <w:szCs w:val="28"/>
                <w:lang w:val="en-US" w:bidi="bg-BG"/>
              </w:rPr>
              <w:t xml:space="preserve">Vasil </w:t>
            </w:r>
            <w:proofErr w:type="spellStart"/>
            <w:r w:rsidRPr="00511FA2">
              <w:rPr>
                <w:b w:val="0"/>
                <w:sz w:val="28"/>
                <w:szCs w:val="28"/>
                <w:lang w:val="en-US" w:bidi="bg-BG"/>
              </w:rPr>
              <w:t>Mladenov</w:t>
            </w:r>
            <w:proofErr w:type="spellEnd"/>
          </w:p>
        </w:tc>
        <w:tc>
          <w:tcPr>
            <w:tcW w:w="5014" w:type="dxa"/>
          </w:tcPr>
          <w:p w14:paraId="7233B021" w14:textId="77777777" w:rsidR="00511FA2" w:rsidRPr="00511FA2" w:rsidRDefault="00511FA2" w:rsidP="00E76EE4">
            <w:pPr>
              <w:pStyle w:val="a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 w:bidi="bg-BG"/>
              </w:rPr>
            </w:pPr>
            <w:r w:rsidRPr="00511FA2">
              <w:rPr>
                <w:sz w:val="28"/>
                <w:szCs w:val="28"/>
                <w:lang w:val="en-US" w:bidi="bg-BG"/>
              </w:rPr>
              <w:t>VLMladenov</w:t>
            </w:r>
            <w:r w:rsidR="00236490">
              <w:rPr>
                <w:sz w:val="28"/>
                <w:szCs w:val="28"/>
                <w:lang w:val="en-US" w:bidi="bg-BG"/>
              </w:rPr>
              <w:t>19</w:t>
            </w:r>
            <w:r w:rsidRPr="00511FA2">
              <w:rPr>
                <w:sz w:val="28"/>
                <w:szCs w:val="28"/>
                <w:lang w:val="en-US" w:bidi="bg-BG"/>
              </w:rPr>
              <w:t>@codingburgas.bg</w:t>
            </w:r>
          </w:p>
        </w:tc>
        <w:tc>
          <w:tcPr>
            <w:tcW w:w="2216" w:type="dxa"/>
          </w:tcPr>
          <w:p w14:paraId="43F8C844" w14:textId="127733E2" w:rsidR="00511FA2" w:rsidRPr="00C17D85" w:rsidRDefault="00C17D85" w:rsidP="00E76EE4">
            <w:pPr>
              <w:pStyle w:val="a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 w:bidi="bg-BG"/>
              </w:rPr>
            </w:pPr>
            <w:r w:rsidRPr="00C17D85">
              <w:rPr>
                <w:sz w:val="28"/>
                <w:szCs w:val="28"/>
                <w:lang w:val="en-US" w:bidi="bg-BG"/>
              </w:rPr>
              <w:t>Fron</w:t>
            </w:r>
            <w:r>
              <w:rPr>
                <w:sz w:val="28"/>
                <w:szCs w:val="28"/>
                <w:lang w:val="en-US" w:bidi="bg-BG"/>
              </w:rPr>
              <w:t>t</w:t>
            </w:r>
            <w:r w:rsidRPr="00C17D85">
              <w:rPr>
                <w:sz w:val="28"/>
                <w:szCs w:val="28"/>
                <w:lang w:val="en-US" w:bidi="bg-BG"/>
              </w:rPr>
              <w:t>end Backend Developer</w:t>
            </w:r>
          </w:p>
        </w:tc>
      </w:tr>
      <w:tr w:rsidR="00236490" w14:paraId="6B99C21B" w14:textId="77777777" w:rsidTr="00C17D85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FA3140D" w14:textId="77777777" w:rsidR="00511FA2" w:rsidRPr="00511FA2" w:rsidRDefault="00511FA2" w:rsidP="00E76EE4">
            <w:pPr>
              <w:pStyle w:val="a5"/>
              <w:jc w:val="both"/>
              <w:rPr>
                <w:b w:val="0"/>
                <w:sz w:val="28"/>
                <w:szCs w:val="28"/>
                <w:lang w:val="en-US" w:bidi="bg-BG"/>
              </w:rPr>
            </w:pPr>
            <w:r w:rsidRPr="00511FA2">
              <w:rPr>
                <w:b w:val="0"/>
                <w:sz w:val="28"/>
                <w:szCs w:val="28"/>
                <w:lang w:val="en-US" w:bidi="bg-BG"/>
              </w:rPr>
              <w:t xml:space="preserve">Kalin </w:t>
            </w:r>
            <w:proofErr w:type="spellStart"/>
            <w:r w:rsidRPr="00511FA2">
              <w:rPr>
                <w:b w:val="0"/>
                <w:sz w:val="28"/>
                <w:szCs w:val="28"/>
                <w:lang w:val="en-US" w:bidi="bg-BG"/>
              </w:rPr>
              <w:t>Chervenkov</w:t>
            </w:r>
            <w:proofErr w:type="spellEnd"/>
          </w:p>
        </w:tc>
        <w:tc>
          <w:tcPr>
            <w:tcW w:w="5014" w:type="dxa"/>
          </w:tcPr>
          <w:p w14:paraId="4E44F24A" w14:textId="77777777" w:rsidR="00511FA2" w:rsidRPr="00236490" w:rsidRDefault="00236490" w:rsidP="00E76EE4">
            <w:pPr>
              <w:pStyle w:val="a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 w:bidi="bg-BG"/>
              </w:rPr>
            </w:pPr>
            <w:r w:rsidRPr="00236490">
              <w:rPr>
                <w:sz w:val="28"/>
                <w:szCs w:val="28"/>
                <w:lang w:val="en-US" w:bidi="bg-BG"/>
              </w:rPr>
              <w:t>KSChervenkov19@codingburgas.bg</w:t>
            </w:r>
          </w:p>
        </w:tc>
        <w:tc>
          <w:tcPr>
            <w:tcW w:w="2216" w:type="dxa"/>
          </w:tcPr>
          <w:p w14:paraId="460FEA3B" w14:textId="68159514" w:rsidR="00511FA2" w:rsidRPr="00C17D85" w:rsidRDefault="00C17D85" w:rsidP="00E76EE4">
            <w:pPr>
              <w:pStyle w:val="a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 w:bidi="bg-BG"/>
              </w:rPr>
            </w:pPr>
            <w:r w:rsidRPr="00C17D85">
              <w:rPr>
                <w:sz w:val="28"/>
                <w:szCs w:val="28"/>
                <w:lang w:val="en-US" w:bidi="bg-BG"/>
              </w:rPr>
              <w:t>Scrum Trainer</w:t>
            </w:r>
          </w:p>
        </w:tc>
      </w:tr>
    </w:tbl>
    <w:p w14:paraId="04B87C80" w14:textId="77777777" w:rsidR="00E76EE4" w:rsidRPr="00E76EE4" w:rsidRDefault="00E76EE4" w:rsidP="00E76EE4">
      <w:pPr>
        <w:pStyle w:val="a5"/>
        <w:ind w:left="1440"/>
        <w:jc w:val="both"/>
        <w:rPr>
          <w:b/>
          <w:sz w:val="36"/>
          <w:szCs w:val="36"/>
          <w:lang w:val="en-US" w:bidi="bg-BG"/>
        </w:rPr>
      </w:pPr>
    </w:p>
    <w:p w14:paraId="348CE330" w14:textId="77777777" w:rsidR="00E76EE4" w:rsidRPr="00E76EE4" w:rsidRDefault="00E76EE4" w:rsidP="00E76EE4">
      <w:pPr>
        <w:pStyle w:val="a5"/>
        <w:ind w:left="1440"/>
        <w:rPr>
          <w:b/>
          <w:sz w:val="36"/>
          <w:szCs w:val="36"/>
          <w:lang w:val="en-US" w:bidi="bg-BG"/>
        </w:rPr>
      </w:pPr>
    </w:p>
    <w:p w14:paraId="1BF4741E" w14:textId="77777777" w:rsidR="002C74C0" w:rsidRDefault="00C901CD"/>
    <w:p w14:paraId="0C1767E9" w14:textId="77777777" w:rsidR="00511FA2" w:rsidRDefault="00511FA2"/>
    <w:p w14:paraId="78FA1448" w14:textId="77777777" w:rsidR="00511FA2" w:rsidRDefault="00511FA2"/>
    <w:p w14:paraId="2CE908AA" w14:textId="77777777" w:rsidR="00511FA2" w:rsidRDefault="00511FA2"/>
    <w:p w14:paraId="02FE3B00" w14:textId="77777777" w:rsidR="00511FA2" w:rsidRDefault="00511FA2"/>
    <w:p w14:paraId="6E2A2F49" w14:textId="77777777" w:rsidR="00511FA2" w:rsidRDefault="00511FA2"/>
    <w:p w14:paraId="6364FDE1" w14:textId="77777777" w:rsidR="00511FA2" w:rsidRDefault="00511FA2"/>
    <w:p w14:paraId="346C82F8" w14:textId="77777777" w:rsidR="00511FA2" w:rsidRDefault="00511FA2"/>
    <w:p w14:paraId="41E942F4" w14:textId="77777777" w:rsidR="00511FA2" w:rsidRDefault="00511FA2"/>
    <w:p w14:paraId="2CBA62D5" w14:textId="77777777" w:rsidR="00236490" w:rsidRDefault="00236490" w:rsidP="00511FA2">
      <w:pPr>
        <w:pStyle w:val="a5"/>
      </w:pPr>
    </w:p>
    <w:p w14:paraId="056E5734" w14:textId="77777777" w:rsidR="00511FA2" w:rsidRPr="00511FA2" w:rsidRDefault="00511FA2" w:rsidP="00511FA2">
      <w:pPr>
        <w:pStyle w:val="a5"/>
        <w:rPr>
          <w:sz w:val="48"/>
          <w:szCs w:val="48"/>
          <w:lang w:val="en-US" w:bidi="bg-BG"/>
        </w:rPr>
      </w:pPr>
      <w:r w:rsidRPr="00511FA2">
        <w:rPr>
          <w:sz w:val="48"/>
          <w:szCs w:val="48"/>
          <w:lang w:val="en-US" w:bidi="bg-BG"/>
        </w:rPr>
        <w:t>Chat- Bot</w:t>
      </w:r>
    </w:p>
    <w:p w14:paraId="751426DA" w14:textId="77777777" w:rsidR="00511FA2" w:rsidRPr="00511FA2" w:rsidRDefault="00511FA2" w:rsidP="00511FA2">
      <w:pPr>
        <w:pStyle w:val="a5"/>
        <w:rPr>
          <w:rFonts w:ascii="Arial" w:hAnsi="Arial" w:cs="Arial"/>
          <w:color w:val="404040" w:themeColor="text1" w:themeTint="BF"/>
          <w:sz w:val="36"/>
          <w:szCs w:val="36"/>
          <w:lang w:val="en-US"/>
        </w:rPr>
      </w:pPr>
      <w:r w:rsidRPr="00511FA2"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  <w:lang w:val="en-US"/>
        </w:rPr>
        <w:t>A </w:t>
      </w:r>
      <w:r w:rsidRPr="00511FA2">
        <w:rPr>
          <w:rFonts w:ascii="Arial" w:hAnsi="Arial" w:cs="Arial"/>
          <w:bCs/>
          <w:color w:val="404040" w:themeColor="text1" w:themeTint="BF"/>
          <w:sz w:val="36"/>
          <w:szCs w:val="36"/>
          <w:shd w:val="clear" w:color="auto" w:fill="FFFFFF"/>
          <w:lang w:val="en-US"/>
        </w:rPr>
        <w:t>chatbot</w:t>
      </w:r>
      <w:r w:rsidRPr="00511FA2"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  <w:lang w:val="en-US"/>
        </w:rPr>
        <w:t> is a software application used to conduct an on-line chat </w:t>
      </w:r>
      <w:r w:rsidRPr="00511FA2">
        <w:rPr>
          <w:rFonts w:ascii="Arial" w:hAnsi="Arial" w:cs="Arial"/>
          <w:color w:val="404040" w:themeColor="text1" w:themeTint="BF"/>
          <w:sz w:val="36"/>
          <w:szCs w:val="36"/>
          <w:lang w:val="en-US"/>
        </w:rPr>
        <w:t>conversation</w:t>
      </w:r>
      <w:r w:rsidRPr="00511FA2">
        <w:rPr>
          <w:rFonts w:ascii="Arial" w:hAnsi="Arial" w:cs="Arial"/>
          <w:color w:val="404040" w:themeColor="text1" w:themeTint="BF"/>
          <w:sz w:val="36"/>
          <w:szCs w:val="36"/>
          <w:shd w:val="clear" w:color="auto" w:fill="FFFFFF"/>
          <w:lang w:val="en-US"/>
        </w:rPr>
        <w:t> via text or text-to-speech, in lieu of providing direct contact with a live human agent.</w:t>
      </w:r>
    </w:p>
    <w:p w14:paraId="2123658B" w14:textId="77777777" w:rsidR="00511FA2" w:rsidRDefault="00511FA2"/>
    <w:p w14:paraId="65FB5225" w14:textId="77777777" w:rsidR="00511FA2" w:rsidRDefault="00236490">
      <w:r>
        <w:rPr>
          <w:noProof/>
        </w:rPr>
        <w:drawing>
          <wp:anchor distT="0" distB="0" distL="114300" distR="114300" simplePos="0" relativeHeight="251663360" behindDoc="0" locked="0" layoutInCell="1" allowOverlap="1" wp14:anchorId="679CA34C" wp14:editId="0A94EE3A">
            <wp:simplePos x="0" y="0"/>
            <wp:positionH relativeFrom="margin">
              <wp:posOffset>45085</wp:posOffset>
            </wp:positionH>
            <wp:positionV relativeFrom="paragraph">
              <wp:posOffset>412750</wp:posOffset>
            </wp:positionV>
            <wp:extent cx="5267325" cy="2152650"/>
            <wp:effectExtent l="0" t="0" r="9525" b="0"/>
            <wp:wrapThrough wrapText="bothSides">
              <wp:wrapPolygon edited="0">
                <wp:start x="0" y="0"/>
                <wp:lineTo x="0" y="21409"/>
                <wp:lineTo x="21561" y="21409"/>
                <wp:lineTo x="21561" y="0"/>
                <wp:lineTo x="0" y="0"/>
              </wp:wrapPolygon>
            </wp:wrapThrough>
            <wp:docPr id="449" name="Картина 449" descr="C:\Users\PC\OneDrive\Desktop\header-chat-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OneDrive\Desktop\header-chat-bo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8B4EAC" w14:textId="77777777" w:rsidR="00511FA2" w:rsidRDefault="00511FA2"/>
    <w:p w14:paraId="7C5618A3" w14:textId="77777777" w:rsidR="00511FA2" w:rsidRDefault="00511FA2"/>
    <w:p w14:paraId="0DFC24AC" w14:textId="77777777" w:rsidR="00511FA2" w:rsidRDefault="00511FA2" w:rsidP="00511FA2">
      <w:pPr>
        <w:jc w:val="center"/>
        <w:rPr>
          <w:sz w:val="36"/>
          <w:szCs w:val="36"/>
          <w:lang w:val="en-US"/>
        </w:rPr>
      </w:pPr>
      <w:r w:rsidRPr="00511FA2">
        <w:rPr>
          <w:sz w:val="36"/>
          <w:szCs w:val="36"/>
          <w:lang w:val="en-US"/>
        </w:rPr>
        <w:t>Chatbots are used in dialog systems for various purposes including customer service, request routing, or information gathering.</w:t>
      </w:r>
    </w:p>
    <w:p w14:paraId="1D178CEA" w14:textId="77777777" w:rsidR="00236490" w:rsidRDefault="00236490" w:rsidP="00511FA2">
      <w:pPr>
        <w:jc w:val="center"/>
        <w:rPr>
          <w:sz w:val="36"/>
          <w:szCs w:val="36"/>
          <w:lang w:val="en-US"/>
        </w:rPr>
      </w:pPr>
    </w:p>
    <w:p w14:paraId="2B85A9DA" w14:textId="77777777" w:rsidR="00236490" w:rsidRDefault="00236490" w:rsidP="00511FA2">
      <w:pPr>
        <w:jc w:val="center"/>
        <w:rPr>
          <w:sz w:val="36"/>
          <w:szCs w:val="36"/>
          <w:lang w:val="en-US"/>
        </w:rPr>
      </w:pPr>
    </w:p>
    <w:p w14:paraId="36744B3C" w14:textId="16BE3B24" w:rsidR="00C67904" w:rsidRPr="00C901CD" w:rsidRDefault="00C67904" w:rsidP="00C67904">
      <w:pPr>
        <w:pStyle w:val="a5"/>
        <w:ind w:left="1440"/>
        <w:jc w:val="both"/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  </w:t>
      </w:r>
      <w:r w:rsidRPr="00C901CD">
        <w:rPr>
          <w:sz w:val="48"/>
          <w:szCs w:val="48"/>
          <w:lang w:val="en-US"/>
        </w:rPr>
        <w:t>Development</w:t>
      </w:r>
    </w:p>
    <w:p w14:paraId="1AEF9A83" w14:textId="75076389" w:rsidR="00C67904" w:rsidRDefault="00C67904" w:rsidP="00C67904">
      <w:pPr>
        <w:pStyle w:val="a5"/>
        <w:ind w:left="1440"/>
        <w:jc w:val="both"/>
        <w:rPr>
          <w:sz w:val="36"/>
          <w:szCs w:val="36"/>
          <w:lang w:val="en-US"/>
        </w:rPr>
      </w:pPr>
    </w:p>
    <w:p w14:paraId="378277B4" w14:textId="233714D3" w:rsidR="00C67904" w:rsidRDefault="00C67904" w:rsidP="00C67904">
      <w:pPr>
        <w:pStyle w:val="a5"/>
        <w:ind w:left="1440"/>
        <w:jc w:val="both"/>
        <w:rPr>
          <w:sz w:val="36"/>
          <w:szCs w:val="36"/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01CD" w14:paraId="0C50FCCA" w14:textId="77777777" w:rsidTr="00C90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CFF9B5" w14:textId="7DAF7C0B" w:rsidR="00C901CD" w:rsidRPr="00C901CD" w:rsidRDefault="00C901CD" w:rsidP="00C67904">
            <w:pPr>
              <w:pStyle w:val="a5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Function</w:t>
            </w:r>
          </w:p>
        </w:tc>
        <w:tc>
          <w:tcPr>
            <w:tcW w:w="4148" w:type="dxa"/>
          </w:tcPr>
          <w:p w14:paraId="4BAB7915" w14:textId="2854A7D4" w:rsidR="00C901CD" w:rsidRPr="00C901CD" w:rsidRDefault="00C901CD" w:rsidP="00C67904">
            <w:pPr>
              <w:pStyle w:val="a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P</w:t>
            </w:r>
            <w:proofErr w:type="spellStart"/>
            <w:r w:rsidRPr="00C901CD">
              <w:rPr>
                <w:sz w:val="36"/>
                <w:szCs w:val="36"/>
              </w:rPr>
              <w:t>urpose</w:t>
            </w:r>
            <w:proofErr w:type="spellEnd"/>
          </w:p>
        </w:tc>
      </w:tr>
      <w:tr w:rsidR="00C901CD" w14:paraId="5FBE8873" w14:textId="77777777" w:rsidTr="00C90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FE82EA" w14:textId="417BC8F1" w:rsidR="00C901CD" w:rsidRDefault="00C901CD" w:rsidP="00C67904">
            <w:pPr>
              <w:pStyle w:val="a5"/>
              <w:jc w:val="both"/>
              <w:rPr>
                <w:sz w:val="36"/>
                <w:szCs w:val="36"/>
                <w:lang w:val="en-US"/>
              </w:rPr>
            </w:pPr>
            <w:proofErr w:type="gramStart"/>
            <w:r>
              <w:rPr>
                <w:sz w:val="36"/>
                <w:szCs w:val="36"/>
                <w:lang w:val="en-US"/>
              </w:rPr>
              <w:t>title(</w:t>
            </w:r>
            <w:proofErr w:type="gramEnd"/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4148" w:type="dxa"/>
          </w:tcPr>
          <w:p w14:paraId="53F100F5" w14:textId="4C387521" w:rsidR="00C901CD" w:rsidRDefault="00C901CD" w:rsidP="00C901C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Print out title</w:t>
            </w:r>
          </w:p>
        </w:tc>
      </w:tr>
      <w:tr w:rsidR="00C901CD" w14:paraId="26B3B91C" w14:textId="77777777" w:rsidTr="00C90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858EA0" w14:textId="28375B78" w:rsidR="00C901CD" w:rsidRDefault="00C901CD" w:rsidP="00C67904">
            <w:pPr>
              <w:pStyle w:val="a5"/>
              <w:jc w:val="both"/>
              <w:rPr>
                <w:sz w:val="36"/>
                <w:szCs w:val="36"/>
                <w:lang w:val="en-US"/>
              </w:rPr>
            </w:pPr>
            <w:proofErr w:type="spellStart"/>
            <w:proofErr w:type="gramStart"/>
            <w:r>
              <w:rPr>
                <w:sz w:val="36"/>
                <w:szCs w:val="36"/>
                <w:lang w:val="en-US"/>
              </w:rPr>
              <w:t>menue</w:t>
            </w:r>
            <w:proofErr w:type="spellEnd"/>
            <w:r>
              <w:rPr>
                <w:sz w:val="36"/>
                <w:szCs w:val="36"/>
                <w:lang w:val="en-US"/>
              </w:rPr>
              <w:t>(</w:t>
            </w:r>
            <w:proofErr w:type="gramEnd"/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4148" w:type="dxa"/>
          </w:tcPr>
          <w:p w14:paraId="3DBD6AB7" w14:textId="28911AF5" w:rsidR="00C901CD" w:rsidRDefault="00C901CD" w:rsidP="00C67904">
            <w:pPr>
              <w:pStyle w:val="a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Print out </w:t>
            </w:r>
            <w:proofErr w:type="spellStart"/>
            <w:r>
              <w:rPr>
                <w:sz w:val="36"/>
                <w:szCs w:val="36"/>
                <w:lang w:val="en-US"/>
              </w:rPr>
              <w:t>menue</w:t>
            </w:r>
            <w:proofErr w:type="spellEnd"/>
          </w:p>
        </w:tc>
      </w:tr>
      <w:tr w:rsidR="00C901CD" w14:paraId="62429C0A" w14:textId="77777777" w:rsidTr="00C90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D13DB7" w14:textId="1BDFA0D6" w:rsidR="00C901CD" w:rsidRDefault="00C901CD" w:rsidP="00C67904">
            <w:pPr>
              <w:pStyle w:val="a5"/>
              <w:jc w:val="both"/>
              <w:rPr>
                <w:sz w:val="36"/>
                <w:szCs w:val="36"/>
                <w:lang w:val="en-US"/>
              </w:rPr>
            </w:pPr>
            <w:proofErr w:type="spellStart"/>
            <w:proofErr w:type="gramStart"/>
            <w:r>
              <w:rPr>
                <w:sz w:val="36"/>
                <w:szCs w:val="36"/>
                <w:lang w:val="en-US"/>
              </w:rPr>
              <w:t>piBot</w:t>
            </w:r>
            <w:proofErr w:type="spellEnd"/>
            <w:r>
              <w:rPr>
                <w:sz w:val="36"/>
                <w:szCs w:val="36"/>
                <w:lang w:val="en-US"/>
              </w:rPr>
              <w:t>(</w:t>
            </w:r>
            <w:proofErr w:type="gramEnd"/>
            <w:r>
              <w:rPr>
                <w:sz w:val="36"/>
                <w:szCs w:val="36"/>
                <w:lang w:val="en-US"/>
              </w:rPr>
              <w:t>)</w:t>
            </w:r>
          </w:p>
        </w:tc>
        <w:tc>
          <w:tcPr>
            <w:tcW w:w="4148" w:type="dxa"/>
          </w:tcPr>
          <w:p w14:paraId="11396775" w14:textId="205646ED" w:rsidR="00C901CD" w:rsidRPr="00C901CD" w:rsidRDefault="00C901CD" w:rsidP="00C67904">
            <w:pPr>
              <w:pStyle w:val="a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Sets commands to the </w:t>
            </w:r>
            <w:proofErr w:type="spellStart"/>
            <w:r>
              <w:rPr>
                <w:sz w:val="36"/>
                <w:szCs w:val="36"/>
                <w:lang w:val="en-US"/>
              </w:rPr>
              <w:t>piBot</w:t>
            </w:r>
            <w:proofErr w:type="spellEnd"/>
          </w:p>
        </w:tc>
      </w:tr>
    </w:tbl>
    <w:p w14:paraId="1326B3BA" w14:textId="77777777" w:rsidR="00C67904" w:rsidRDefault="00C67904" w:rsidP="00C67904">
      <w:pPr>
        <w:pStyle w:val="a5"/>
        <w:ind w:left="1440"/>
        <w:jc w:val="both"/>
        <w:rPr>
          <w:sz w:val="36"/>
          <w:szCs w:val="36"/>
          <w:lang w:val="en-US"/>
        </w:rPr>
      </w:pPr>
    </w:p>
    <w:p w14:paraId="41D1D68E" w14:textId="77777777" w:rsidR="00236490" w:rsidRDefault="00236490" w:rsidP="00511FA2">
      <w:pPr>
        <w:jc w:val="center"/>
        <w:rPr>
          <w:sz w:val="36"/>
          <w:szCs w:val="36"/>
          <w:lang w:val="en-US"/>
        </w:rPr>
      </w:pPr>
    </w:p>
    <w:p w14:paraId="7524B175" w14:textId="0121CCB9" w:rsidR="00C901CD" w:rsidRDefault="00C901CD" w:rsidP="00C901CD">
      <w:pPr>
        <w:pStyle w:val="a5"/>
        <w:ind w:left="1440"/>
        <w:rPr>
          <w:sz w:val="44"/>
          <w:szCs w:val="44"/>
          <w:lang w:val="en-US"/>
        </w:rPr>
      </w:pPr>
      <w:r w:rsidRPr="00C901CD">
        <w:rPr>
          <w:sz w:val="44"/>
          <w:szCs w:val="44"/>
          <w:lang w:val="en-US"/>
        </w:rPr>
        <w:t>Block diagram</w:t>
      </w:r>
      <w:bookmarkStart w:id="0" w:name="_GoBack"/>
      <w:bookmarkEnd w:id="0"/>
    </w:p>
    <w:p w14:paraId="6B789DF9" w14:textId="71457964" w:rsidR="00C901CD" w:rsidRPr="00C901CD" w:rsidRDefault="00C901CD" w:rsidP="00C901CD">
      <w:pPr>
        <w:pStyle w:val="a5"/>
        <w:ind w:left="1440"/>
        <w:rPr>
          <w:sz w:val="44"/>
          <w:szCs w:val="44"/>
          <w:lang w:val="en-US"/>
        </w:rPr>
      </w:pPr>
    </w:p>
    <w:p w14:paraId="2A20CE91" w14:textId="4EF01CE7" w:rsidR="00236490" w:rsidRDefault="00236490" w:rsidP="00511FA2">
      <w:pPr>
        <w:jc w:val="center"/>
        <w:rPr>
          <w:sz w:val="36"/>
          <w:szCs w:val="36"/>
          <w:lang w:val="en-US"/>
        </w:rPr>
      </w:pPr>
    </w:p>
    <w:p w14:paraId="47A1675E" w14:textId="114EEF5C" w:rsidR="00236490" w:rsidRDefault="00C901CD" w:rsidP="00511FA2">
      <w:pPr>
        <w:jc w:val="center"/>
        <w:rPr>
          <w:sz w:val="36"/>
          <w:szCs w:val="36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67456" behindDoc="0" locked="0" layoutInCell="1" allowOverlap="1" wp14:anchorId="5D031338" wp14:editId="16B786DD">
            <wp:simplePos x="0" y="0"/>
            <wp:positionH relativeFrom="column">
              <wp:posOffset>542925</wp:posOffset>
            </wp:positionH>
            <wp:positionV relativeFrom="paragraph">
              <wp:posOffset>13970</wp:posOffset>
            </wp:positionV>
            <wp:extent cx="4600575" cy="3695700"/>
            <wp:effectExtent l="0" t="0" r="9525" b="0"/>
            <wp:wrapThrough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7610F" w14:textId="77777777" w:rsidR="00236490" w:rsidRPr="00511FA2" w:rsidRDefault="00236490" w:rsidP="00511FA2">
      <w:pPr>
        <w:jc w:val="center"/>
        <w:rPr>
          <w:sz w:val="36"/>
          <w:szCs w:val="36"/>
          <w:lang w:val="en-US"/>
        </w:rPr>
      </w:pPr>
    </w:p>
    <w:sectPr w:rsidR="00236490" w:rsidRPr="00511FA2" w:rsidSect="0089714F">
      <w:footerReference w:type="default" r:id="rId13"/>
      <w:footerReference w:type="firs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CED2E" w14:textId="77777777" w:rsidR="001A07D8" w:rsidRDefault="001A07D8" w:rsidP="00C6554A">
      <w:pPr>
        <w:spacing w:before="0" w:after="0" w:line="240" w:lineRule="auto"/>
      </w:pPr>
      <w:r>
        <w:separator/>
      </w:r>
    </w:p>
  </w:endnote>
  <w:endnote w:type="continuationSeparator" w:id="0">
    <w:p w14:paraId="38A3CB7D" w14:textId="77777777" w:rsidR="001A07D8" w:rsidRDefault="001A07D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247A9" w14:textId="77777777" w:rsidR="002163EE" w:rsidRDefault="00ED7C44">
    <w:pPr>
      <w:pStyle w:val="aa"/>
      <w:rPr>
        <w:noProof/>
      </w:rPr>
    </w:pPr>
    <w:r>
      <w:rPr>
        <w:noProof/>
        <w:lang w:bidi="bg-BG"/>
      </w:rPr>
      <w:t xml:space="preserve">Страница </w:t>
    </w:r>
    <w:r>
      <w:rPr>
        <w:noProof/>
        <w:lang w:bidi="bg-BG"/>
      </w:rPr>
      <w:fldChar w:fldCharType="begin"/>
    </w:r>
    <w:r>
      <w:rPr>
        <w:noProof/>
        <w:lang w:bidi="bg-BG"/>
      </w:rPr>
      <w:instrText xml:space="preserve"> PAGE  \* Arabic  \* MERGEFORMAT </w:instrText>
    </w:r>
    <w:r>
      <w:rPr>
        <w:noProof/>
        <w:lang w:bidi="bg-BG"/>
      </w:rPr>
      <w:fldChar w:fldCharType="separate"/>
    </w:r>
    <w:r w:rsidR="0089714F">
      <w:rPr>
        <w:noProof/>
        <w:lang w:bidi="bg-BG"/>
      </w:rPr>
      <w:t>1</w:t>
    </w:r>
    <w:r>
      <w:rPr>
        <w:noProof/>
        <w:lang w:bidi="bg-BG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58723" w14:textId="77777777" w:rsidR="00FD3E7A" w:rsidRPr="00FD3E7A" w:rsidRDefault="00FD3E7A" w:rsidP="00FD3E7A">
    <w:pPr>
      <w:pStyle w:val="aa"/>
      <w:rPr>
        <w:color w:val="003E75" w:themeColor="background2" w:themeShade="40"/>
        <w:sz w:val="24"/>
        <w:szCs w:val="24"/>
      </w:rPr>
    </w:pPr>
    <w:r w:rsidRPr="00FD3E7A">
      <w:rPr>
        <w:color w:val="003E75" w:themeColor="background2" w:themeShade="40"/>
        <w:sz w:val="24"/>
        <w:szCs w:val="24"/>
      </w:rPr>
      <w:t>Васил Младенов</w:t>
    </w:r>
  </w:p>
  <w:p w14:paraId="264E28A7" w14:textId="77777777" w:rsidR="00FD3E7A" w:rsidRPr="00FD3E7A" w:rsidRDefault="00FD3E7A" w:rsidP="00FD3E7A">
    <w:pPr>
      <w:pStyle w:val="aa"/>
      <w:rPr>
        <w:color w:val="003E75" w:themeColor="background2" w:themeShade="40"/>
        <w:sz w:val="24"/>
        <w:szCs w:val="24"/>
      </w:rPr>
    </w:pPr>
    <w:r w:rsidRPr="00FD3E7A">
      <w:rPr>
        <w:color w:val="003E75" w:themeColor="background2" w:themeShade="40"/>
        <w:sz w:val="24"/>
        <w:szCs w:val="24"/>
      </w:rPr>
      <w:t>Калин червенков</w:t>
    </w:r>
  </w:p>
  <w:p w14:paraId="1F7A4777" w14:textId="77777777" w:rsidR="00FD3E7A" w:rsidRPr="00FD3E7A" w:rsidRDefault="00FD3E7A" w:rsidP="00FD3E7A">
    <w:pPr>
      <w:pStyle w:val="aa"/>
      <w:rPr>
        <w:color w:val="003E75" w:themeColor="background2" w:themeShade="40"/>
        <w:sz w:val="24"/>
        <w:szCs w:val="24"/>
      </w:rPr>
    </w:pPr>
    <w:r w:rsidRPr="00FD3E7A">
      <w:rPr>
        <w:color w:val="003E75" w:themeColor="background2" w:themeShade="40"/>
        <w:sz w:val="24"/>
        <w:szCs w:val="24"/>
      </w:rPr>
      <w:t>Александър божиков</w:t>
    </w:r>
  </w:p>
  <w:p w14:paraId="31146DEF" w14:textId="77777777" w:rsidR="00FD3E7A" w:rsidRDefault="00FD3E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A2B29" w14:textId="77777777" w:rsidR="001A07D8" w:rsidRDefault="001A07D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1E6ACB9" w14:textId="77777777" w:rsidR="001A07D8" w:rsidRDefault="001A07D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7817BD"/>
    <w:multiLevelType w:val="hybridMultilevel"/>
    <w:tmpl w:val="CE1A4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Стати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34C6B9C"/>
    <w:multiLevelType w:val="hybridMultilevel"/>
    <w:tmpl w:val="96AA7FA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773202"/>
    <w:multiLevelType w:val="hybridMultilevel"/>
    <w:tmpl w:val="6D1648F2"/>
    <w:lvl w:ilvl="0" w:tplc="0402000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15" w:hanging="360"/>
      </w:pPr>
      <w:rPr>
        <w:rFonts w:ascii="Wingdings" w:hAnsi="Wingdings" w:hint="default"/>
      </w:rPr>
    </w:lvl>
  </w:abstractNum>
  <w:abstractNum w:abstractNumId="15" w15:restartNumberingAfterBreak="0">
    <w:nsid w:val="3DCF5DB4"/>
    <w:multiLevelType w:val="multilevel"/>
    <w:tmpl w:val="1D3E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7A"/>
    <w:rsid w:val="0016267E"/>
    <w:rsid w:val="001A07D8"/>
    <w:rsid w:val="00236490"/>
    <w:rsid w:val="002554CD"/>
    <w:rsid w:val="00293B83"/>
    <w:rsid w:val="002B4294"/>
    <w:rsid w:val="00333D0D"/>
    <w:rsid w:val="004C049F"/>
    <w:rsid w:val="005000E2"/>
    <w:rsid w:val="00511FA2"/>
    <w:rsid w:val="006A3CE7"/>
    <w:rsid w:val="0089714F"/>
    <w:rsid w:val="00C17D85"/>
    <w:rsid w:val="00C52E59"/>
    <w:rsid w:val="00C6554A"/>
    <w:rsid w:val="00C67904"/>
    <w:rsid w:val="00C901CD"/>
    <w:rsid w:val="00D33301"/>
    <w:rsid w:val="00E76EE4"/>
    <w:rsid w:val="00ED7C44"/>
    <w:rsid w:val="00FD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AD86A0"/>
  <w15:chartTrackingRefBased/>
  <w15:docId w15:val="{24654422-FD39-4FD4-A9AA-D4002E9E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bg-BG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лавие 1 Знак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Заглавие 2 Знак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Информация за връзка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Заглавие Знак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Подзаглавие Знак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Долен колонтитул Знак"/>
    <w:basedOn w:val="a2"/>
    <w:link w:val="aa"/>
    <w:uiPriority w:val="99"/>
    <w:rsid w:val="00C6554A"/>
    <w:rPr>
      <w:caps/>
    </w:rPr>
  </w:style>
  <w:style w:type="paragraph" w:customStyle="1" w:styleId="ac">
    <w:name w:val="Снимка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Горен колонтитул Знак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Заглавие 3 Знак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Заглавие 8 Знак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лавие 9 Знак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Интензивно цитиране Знак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Изнесен текст Знак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Основен текст 3 Знак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Основен текст с отстъп 3 Знак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Текст на коментар Знак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Предмет на коментар Знак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План на документа Знак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Текст на бележка в края Знак"/>
    <w:basedOn w:val="a2"/>
    <w:link w:val="afe"/>
    <w:uiPriority w:val="99"/>
    <w:semiHidden/>
    <w:rsid w:val="00C6554A"/>
    <w:rPr>
      <w:szCs w:val="20"/>
    </w:rPr>
  </w:style>
  <w:style w:type="paragraph" w:styleId="aff0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2">
    <w:name w:val="footnote text"/>
    <w:basedOn w:val="a1"/>
    <w:link w:val="aff3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3">
    <w:name w:val="Текст под линия Знак"/>
    <w:basedOn w:val="a2"/>
    <w:link w:val="aff2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стандартен Знак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4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5">
    <w:name w:val="macro"/>
    <w:link w:val="aff6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6">
    <w:name w:val="Текст на макрос Знак"/>
    <w:basedOn w:val="a2"/>
    <w:link w:val="aff5"/>
    <w:uiPriority w:val="99"/>
    <w:semiHidden/>
    <w:rsid w:val="00C6554A"/>
    <w:rPr>
      <w:rFonts w:ascii="Consolas" w:hAnsi="Consolas"/>
      <w:szCs w:val="20"/>
    </w:rPr>
  </w:style>
  <w:style w:type="character" w:styleId="af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8">
    <w:name w:val="Plain Text"/>
    <w:basedOn w:val="a1"/>
    <w:link w:val="aff9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9">
    <w:name w:val="Обикновен текст Знак"/>
    <w:basedOn w:val="a2"/>
    <w:link w:val="aff8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Заглавие 7 Знак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Заглавие 6 Знак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a">
    <w:name w:val="No Spacing"/>
    <w:link w:val="affb"/>
    <w:uiPriority w:val="1"/>
    <w:qFormat/>
    <w:rsid w:val="00FD3E7A"/>
    <w:pPr>
      <w:spacing w:before="0" w:after="0" w:line="240" w:lineRule="auto"/>
    </w:pPr>
    <w:rPr>
      <w:rFonts w:eastAsiaTheme="minorEastAsia"/>
      <w:color w:val="auto"/>
      <w:lang w:val="en-US"/>
    </w:rPr>
  </w:style>
  <w:style w:type="character" w:customStyle="1" w:styleId="affb">
    <w:name w:val="Без разредка Знак"/>
    <w:basedOn w:val="a2"/>
    <w:link w:val="affa"/>
    <w:uiPriority w:val="1"/>
    <w:rsid w:val="00FD3E7A"/>
    <w:rPr>
      <w:rFonts w:eastAsiaTheme="minorEastAsia"/>
      <w:color w:val="auto"/>
      <w:lang w:val="en-US"/>
    </w:rPr>
  </w:style>
  <w:style w:type="paragraph" w:styleId="affc">
    <w:name w:val="List Paragraph"/>
    <w:basedOn w:val="a1"/>
    <w:uiPriority w:val="34"/>
    <w:unhideWhenUsed/>
    <w:qFormat/>
    <w:rsid w:val="00FD3E7A"/>
    <w:pPr>
      <w:ind w:left="720"/>
      <w:contextualSpacing/>
    </w:pPr>
  </w:style>
  <w:style w:type="table" w:styleId="affd">
    <w:name w:val="Table Grid"/>
    <w:basedOn w:val="a3"/>
    <w:uiPriority w:val="39"/>
    <w:rsid w:val="00E76EE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3"/>
    <w:uiPriority w:val="41"/>
    <w:rsid w:val="00E76E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e">
    <w:name w:val="Unresolved Mention"/>
    <w:basedOn w:val="a2"/>
    <w:uiPriority w:val="99"/>
    <w:semiHidden/>
    <w:unhideWhenUsed/>
    <w:rsid w:val="00E76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&#1059;&#1095;&#1077;&#1085;&#1080;&#1095;&#1077;&#1089;&#1082;&#1080;%20&#1086;&#1090;&#1095;&#1077;&#1090;%20&#1089;&#1098;&#1089;%20&#1089;&#1085;&#1080;&#1084;&#1082;&#1072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Ученически отчет със снимка</Template>
  <TotalTime>134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3</vt:lpstr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3</dc:title>
  <dc:subject/>
  <dc:creator>PC</dc:creator>
  <cp:keywords/>
  <dc:description/>
  <cp:lastModifiedBy>Alexandar Bozhikov</cp:lastModifiedBy>
  <cp:revision>3</cp:revision>
  <dcterms:created xsi:type="dcterms:W3CDTF">2021-02-28T13:23:00Z</dcterms:created>
  <dcterms:modified xsi:type="dcterms:W3CDTF">2021-02-28T20:43:00Z</dcterms:modified>
</cp:coreProperties>
</file>